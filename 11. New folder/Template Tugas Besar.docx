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8732157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B10A83B" w14:textId="2C8597D1" w:rsidR="008D2EAC" w:rsidRDefault="008D2EAC"/>
        <w:p w14:paraId="5CE5B821" w14:textId="1C1DFAB4" w:rsidR="008D2EAC" w:rsidRDefault="008D2EAC">
          <w:r>
            <w:rPr>
              <w:noProof/>
              <w:lang w:eastAsia="zh-CN"/>
            </w:rPr>
            <w:drawing>
              <wp:anchor distT="0" distB="0" distL="114300" distR="114300" simplePos="0" relativeHeight="251662336" behindDoc="0" locked="0" layoutInCell="1" allowOverlap="1" wp14:anchorId="26BB8580" wp14:editId="4A253E61">
                <wp:simplePos x="0" y="0"/>
                <wp:positionH relativeFrom="column">
                  <wp:posOffset>500721</wp:posOffset>
                </wp:positionH>
                <wp:positionV relativeFrom="paragraph">
                  <wp:posOffset>2549183</wp:posOffset>
                </wp:positionV>
                <wp:extent cx="1254480" cy="1844040"/>
                <wp:effectExtent l="0" t="0" r="3175" b="0"/>
                <wp:wrapNone/>
                <wp:docPr id="2" name="Picture 2" descr="A red and white striped flag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red and white striped flag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480" cy="184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628250" wp14:editId="26998545">
                    <wp:simplePos x="0" y="0"/>
                    <wp:positionH relativeFrom="column">
                      <wp:posOffset>431075</wp:posOffset>
                    </wp:positionH>
                    <wp:positionV relativeFrom="paragraph">
                      <wp:posOffset>4990102</wp:posOffset>
                    </wp:positionV>
                    <wp:extent cx="4395652" cy="287383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5652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59A583" w14:textId="6983BC63" w:rsidR="008D2EAC" w:rsidRDefault="008D2EAC">
                                <w:r>
                                  <w:t>TUGAS BESAR MATA KULIAH DATA MINING &amp; DATA WAREHOUSE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6282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3.95pt;margin-top:392.9pt;width:346.1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" fillcolor="white [3201]" stroked="f" strokeweight=".5pt">
                    <v:textbox>
                      <w:txbxContent>
                        <w:p w14:paraId="1D59A583" w14:textId="6983BC63" w:rsidR="008D2EAC" w:rsidRDefault="008D2EAC">
                          <w:r>
                            <w:t>TUGAS BESAR MATA KULIAH DATA MINING &amp; DATA WAREHOUSE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A84C1F" wp14:editId="5864572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5772785</wp:posOffset>
                        </wp:positionV>
                      </mc:Fallback>
                    </mc:AlternateContent>
                    <wp:extent cx="4686300" cy="2775585"/>
                    <wp:effectExtent l="0" t="0" r="127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775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9B3D2" w14:textId="19458084" w:rsidR="008D2EAC" w:rsidRDefault="008D2EA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E09B3B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09B3B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09B3B" w:themeColor="accent1"/>
                                        <w:sz w:val="72"/>
                                        <w:szCs w:val="72"/>
                                      </w:rPr>
                                      <w:t>BAB &amp; JUDUL BAB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5403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B46C9D" w14:textId="33C933FB" w:rsidR="008D2EAC" w:rsidRDefault="008D2E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403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4039" w:themeColor="accent5" w:themeShade="80"/>
                                        <w:sz w:val="28"/>
                                        <w:szCs w:val="28"/>
                                      </w:rPr>
                                      <w:t>KELOMPOK 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B807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B7770A" w14:textId="64EAB23E" w:rsidR="008D2EAC" w:rsidRDefault="008D2EAC" w:rsidP="008D2EA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2B807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8073" w:themeColor="accent5"/>
                                        <w:sz w:val="24"/>
                                        <w:szCs w:val="24"/>
                                      </w:rPr>
                                      <w:t>NAMA ANGGOTA KELOMPOK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84C1F" id="Text Box 131" o:spid="_x0000_s1027" type="#_x0000_t202" style="position:absolute;margin-left:0;margin-top:0;width:369pt;height:218.5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" filled="f" stroked="f" strokeweight=".5pt">
                    <v:textbox inset="0,0,0,0">
                      <w:txbxContent>
                        <w:p w14:paraId="6839B3D2" w14:textId="19458084" w:rsidR="008D2EAC" w:rsidRDefault="008D2EAC">
                          <w:pPr>
                            <w:pStyle w:val="NoSpacing"/>
                            <w:spacing w:before="40" w:after="560" w:line="216" w:lineRule="auto"/>
                            <w:rPr>
                              <w:color w:val="E09B3B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09B3B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09B3B" w:themeColor="accent1"/>
                                  <w:sz w:val="72"/>
                                  <w:szCs w:val="72"/>
                                </w:rPr>
                                <w:t>BAB &amp; JUDUL BAB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5403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B46C9D" w14:textId="33C933FB" w:rsidR="008D2EAC" w:rsidRDefault="008D2E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403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4039" w:themeColor="accent5" w:themeShade="80"/>
                                  <w:sz w:val="28"/>
                                  <w:szCs w:val="28"/>
                                </w:rPr>
                                <w:t>KELOMPOK 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B807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B7770A" w14:textId="64EAB23E" w:rsidR="008D2EAC" w:rsidRDefault="008D2EAC" w:rsidP="008D2EA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2B807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2B8073" w:themeColor="accent5"/>
                                  <w:sz w:val="24"/>
                                  <w:szCs w:val="24"/>
                                </w:rPr>
                                <w:t>NAMA ANGGOTA KELOMPOK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15698038" w14:textId="0B1C6F47" w:rsidR="00543C7E" w:rsidRDefault="008D2EAC">
      <w:pPr>
        <w:pStyle w:val="Heading1"/>
      </w:pPr>
      <w:r>
        <w:lastRenderedPageBreak/>
        <w:t>Judul Bab</w:t>
      </w:r>
    </w:p>
    <w:p w14:paraId="0B689C9E" w14:textId="49E96E56" w:rsidR="00543C7E" w:rsidRDefault="008D2EAC">
      <w:pPr>
        <w:pStyle w:val="Heading2"/>
      </w:pPr>
      <w:r>
        <w:t>Sub Bab</w:t>
      </w:r>
      <w:r w:rsidR="002819DD">
        <w:t xml:space="preserve"> 1</w:t>
      </w:r>
    </w:p>
    <w:p w14:paraId="474D1CAF" w14:textId="77777777" w:rsidR="00543C7E" w:rsidRDefault="000F6FE2">
      <w:pPr>
        <w:pStyle w:val="BlockText"/>
      </w:pPr>
      <w:sdt>
        <w:sdtPr>
          <w:id w:val="851456089"/>
          <w:placeholder>
            <w:docPart w:val="47E954BB7E87024C9459257D78DCA4FF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sdt>
      <w:sdtPr>
        <w:id w:val="1442187912"/>
        <w:placeholder>
          <w:docPart w:val="01277D1E1A712A44BA550424AB0C432C"/>
        </w:placeholder>
        <w:temporary/>
        <w:showingPlcHdr/>
        <w15:appearance w15:val="hidden"/>
      </w:sdtPr>
      <w:sdtEndPr/>
      <w:sdtContent>
        <w:p w14:paraId="745243C2" w14:textId="77777777" w:rsidR="00543C7E" w:rsidRDefault="000F6FE2">
          <w:r>
            <w:t xml:space="preserve">View and edit this document in Word on your computer, tablet, or phone. You can edit text; easily insert content such as </w:t>
          </w:r>
          <w:r>
            <w:t>pictures, shapes, or tables; and seamlessly save the document to the cloud from Word on your Windows, Mac, Android, or iOS device.</w:t>
          </w:r>
        </w:p>
      </w:sdtContent>
    </w:sdt>
    <w:p w14:paraId="12FE4FAF" w14:textId="77777777" w:rsidR="00543C7E" w:rsidRDefault="000F6FE2">
      <w:pPr>
        <w:pStyle w:val="Quote"/>
      </w:pPr>
      <w:sdt>
        <w:sdtPr>
          <w:id w:val="83032879"/>
          <w:placeholder>
            <w:docPart w:val="373A87813AFDC049A43C6902944299AE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B02F54EE5610744794A887F99B82E0C9"/>
        </w:placeholder>
        <w:temporary/>
        <w:showingPlcHdr/>
        <w15:appearance w15:val="hidden"/>
      </w:sdtPr>
      <w:sdtEndPr/>
      <w:sdtContent>
        <w:p w14:paraId="414396C2" w14:textId="77777777" w:rsidR="00543C7E" w:rsidRDefault="000F6FE2">
          <w:r>
            <w:t>Want to insert a picture from your files or add a shape, text box, or table? You got it! On the Insert tab of the</w:t>
          </w:r>
          <w:r>
            <w:t xml:space="preserve"> ribbon, just tap the option you need.</w:t>
          </w:r>
        </w:p>
        <w:p w14:paraId="58FB746E" w14:textId="77777777" w:rsidR="00543C7E" w:rsidRDefault="000F6FE2">
          <w:r>
            <w:t>Find even more easy-to-use tools on the Insert tab, such as to add a hyperlink, insert a comment, or add automatic page numbering.</w:t>
          </w:r>
        </w:p>
      </w:sdtContent>
    </w:sdt>
    <w:p w14:paraId="41AE85A4" w14:textId="066BF3C3" w:rsidR="00543C7E" w:rsidRDefault="002819DD">
      <w:pPr>
        <w:pStyle w:val="Heading2"/>
      </w:pPr>
      <w:r>
        <w:lastRenderedPageBreak/>
        <w:t>Sub Bab 2</w:t>
      </w:r>
    </w:p>
    <w:sdt>
      <w:sdtPr>
        <w:id w:val="-1299530745"/>
        <w:placeholder>
          <w:docPart w:val="7424083B006E45488E0FC52176F17A2F"/>
        </w:placeholder>
        <w:temporary/>
        <w:showingPlcHdr/>
        <w15:appearance w15:val="hidden"/>
      </w:sdtPr>
      <w:sdtEndPr/>
      <w:sdtContent>
        <w:p w14:paraId="5F49AAB6" w14:textId="77777777" w:rsidR="00543C7E" w:rsidRDefault="000F6FE2">
          <w:pPr>
            <w:pStyle w:val="ListBullet"/>
          </w:pPr>
          <w:r>
            <w:t>Use styles to easily format your Word documents in no time. For example,</w:t>
          </w:r>
          <w:r>
            <w:t xml:space="preserve"> this text uses the List Bullet style.</w:t>
          </w:r>
        </w:p>
        <w:p w14:paraId="2826E28F" w14:textId="77777777" w:rsidR="00543C7E" w:rsidRDefault="000F6FE2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246"/>
        <w:gridCol w:w="3249"/>
        <w:gridCol w:w="3249"/>
      </w:tblGrid>
      <w:tr w:rsidR="00543C7E" w14:paraId="7325F58A" w14:textId="77777777" w:rsidTr="0054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76CE44A3" w14:textId="77777777" w:rsidR="00543C7E" w:rsidRDefault="00543C7E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F4933DBDC261CA4997FA4A865F27DBAB"/>
              </w:placeholder>
              <w:temporary/>
              <w:showingPlcHdr/>
              <w15:appearance w15:val="hidden"/>
            </w:sdtPr>
            <w:sdtEndPr/>
            <w:sdtContent>
              <w:p w14:paraId="622C265C" w14:textId="77777777" w:rsidR="00543C7E" w:rsidRDefault="000F6F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949B4CF70354104B96A2EB54869F44CA"/>
              </w:placeholder>
              <w:temporary/>
              <w:showingPlcHdr/>
              <w15:appearance w15:val="hidden"/>
            </w:sdtPr>
            <w:sdtEndPr/>
            <w:sdtContent>
              <w:p w14:paraId="52C88F15" w14:textId="77777777" w:rsidR="00543C7E" w:rsidRDefault="000F6F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543C7E" w14:paraId="2FE672B0" w14:textId="77777777" w:rsidTr="0054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03678BBE4B24CB4ABB9371F04B4FD3F5"/>
              </w:placeholder>
              <w:temporary/>
              <w:showingPlcHdr/>
              <w15:appearance w15:val="hidden"/>
            </w:sdtPr>
            <w:sdtEndPr/>
            <w:sdtContent>
              <w:p w14:paraId="124991F7" w14:textId="77777777" w:rsidR="00543C7E" w:rsidRDefault="000F6FE2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E2914DED40589549B0C8FF77C3347099"/>
              </w:placeholder>
              <w:temporary/>
              <w:showingPlcHdr/>
              <w15:appearance w15:val="hidden"/>
            </w:sdtPr>
            <w:sdtEndPr/>
            <w:sdtContent>
              <w:p w14:paraId="2B717AB0" w14:textId="77777777" w:rsidR="00543C7E" w:rsidRDefault="000F6F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B7E656C107F71244A6C3E46252E295CF"/>
              </w:placeholder>
              <w:temporary/>
              <w:showingPlcHdr/>
              <w15:appearance w15:val="hidden"/>
            </w:sdtPr>
            <w:sdtEndPr/>
            <w:sdtContent>
              <w:p w14:paraId="3B7C7021" w14:textId="77777777" w:rsidR="00543C7E" w:rsidRDefault="000F6F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43C7E" w14:paraId="132B0FC3" w14:textId="77777777" w:rsidTr="0054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008449152FDEBD40B163E2DBF4A853E8"/>
              </w:placeholder>
              <w:temporary/>
              <w:showingPlcHdr/>
              <w15:appearance w15:val="hidden"/>
            </w:sdtPr>
            <w:sdtEndPr/>
            <w:sdtContent>
              <w:p w14:paraId="36CA9577" w14:textId="77777777" w:rsidR="00543C7E" w:rsidRDefault="000F6FE2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B4DB2D7F169BAA40A8EAF83DB1B2C8CD"/>
              </w:placeholder>
              <w:temporary/>
              <w:showingPlcHdr/>
              <w15:appearance w15:val="hidden"/>
            </w:sdtPr>
            <w:sdtEndPr/>
            <w:sdtContent>
              <w:p w14:paraId="14D4D3AB" w14:textId="77777777" w:rsidR="00543C7E" w:rsidRDefault="000F6F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16D34D52817243419AC89E9F71C45454"/>
              </w:placeholder>
              <w:temporary/>
              <w:showingPlcHdr/>
              <w15:appearance w15:val="hidden"/>
            </w:sdtPr>
            <w:sdtEndPr/>
            <w:sdtContent>
              <w:p w14:paraId="43C90E01" w14:textId="77777777" w:rsidR="00543C7E" w:rsidRDefault="000F6F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43C7E" w14:paraId="22EAE14A" w14:textId="77777777" w:rsidTr="0054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0865AE" w14:textId="77777777" w:rsidR="00543C7E" w:rsidRDefault="00543C7E"/>
        </w:tc>
        <w:tc>
          <w:tcPr>
            <w:tcW w:w="1667" w:type="pct"/>
          </w:tcPr>
          <w:p w14:paraId="3B31CD1B" w14:textId="77777777" w:rsidR="00543C7E" w:rsidRDefault="00543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00965942" w14:textId="77777777" w:rsidR="00543C7E" w:rsidRDefault="00543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D1A316" w14:textId="77777777" w:rsidR="00543C7E" w:rsidRDefault="00543C7E"/>
    <w:sectPr w:rsidR="00543C7E" w:rsidSect="008D2EAC">
      <w:footerReference w:type="default" r:id="rId8"/>
      <w:pgSz w:w="11904" w:h="16836"/>
      <w:pgMar w:top="1440" w:right="1080" w:bottom="1829" w:left="1080" w:header="720" w:footer="792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7882" w14:textId="77777777" w:rsidR="000F6FE2" w:rsidRDefault="000F6FE2">
      <w:pPr>
        <w:spacing w:after="0" w:line="240" w:lineRule="auto"/>
      </w:pPr>
      <w:r>
        <w:separator/>
      </w:r>
    </w:p>
  </w:endnote>
  <w:endnote w:type="continuationSeparator" w:id="0">
    <w:p w14:paraId="22D577B7" w14:textId="77777777" w:rsidR="000F6FE2" w:rsidRDefault="000F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14:paraId="6D5A3FA9" w14:textId="77777777" w:rsidR="00543C7E" w:rsidRDefault="000F6F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FE73F" w14:textId="77777777" w:rsidR="000F6FE2" w:rsidRDefault="000F6FE2">
      <w:pPr>
        <w:spacing w:after="0" w:line="240" w:lineRule="auto"/>
      </w:pPr>
      <w:r>
        <w:separator/>
      </w:r>
    </w:p>
  </w:footnote>
  <w:footnote w:type="continuationSeparator" w:id="0">
    <w:p w14:paraId="4E8D7B39" w14:textId="77777777" w:rsidR="000F6FE2" w:rsidRDefault="000F6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1091"/>
    <w:multiLevelType w:val="hybridMultilevel"/>
    <w:tmpl w:val="93DE314E"/>
    <w:lvl w:ilvl="0" w:tplc="93769A1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C"/>
    <w:rsid w:val="000F6FE2"/>
    <w:rsid w:val="002819DD"/>
    <w:rsid w:val="00543C7E"/>
    <w:rsid w:val="008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F6881"/>
  <w15:chartTrackingRefBased/>
  <w15:docId w15:val="{CE1C8506-22A2-284F-8AD6-303B4533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Spacing">
    <w:name w:val="No Spacing"/>
    <w:link w:val="NoSpacingChar"/>
    <w:uiPriority w:val="1"/>
    <w:qFormat/>
    <w:rsid w:val="008D2EA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D2EA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ikusnandar/Library/Containers/com.microsoft.Word/Data/Library/Application%20Support/Microsoft/Office/16.0/DTS/en-US%7bF99149CD-BB3D-2D4B-9060-ED8200572E83%7d/%7b662366D5-AE62-FF49-B280-7F0B7C9B6444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E954BB7E87024C9459257D78DCA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76A22-A08C-F445-BFA2-C60FE5AC8A46}"/>
      </w:docPartPr>
      <w:docPartBody>
        <w:p w:rsidR="00000000" w:rsidRDefault="006615D8">
          <w:pPr>
            <w:pStyle w:val="47E954BB7E87024C9459257D78DCA4FF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01277D1E1A712A44BA550424AB0C4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8FC16-67A0-CC47-A610-447B1BE332A5}"/>
      </w:docPartPr>
      <w:docPartBody>
        <w:p w:rsidR="00000000" w:rsidRDefault="006615D8">
          <w:pPr>
            <w:pStyle w:val="01277D1E1A712A44BA550424AB0C432C"/>
          </w:pPr>
          <w:r>
            <w:t xml:space="preserve">View and edit this document in Word on your </w:t>
          </w:r>
          <w:r>
            <w:t>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373A87813AFDC049A43C690294429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544C-0432-B44A-8867-49886E292A90}"/>
      </w:docPartPr>
      <w:docPartBody>
        <w:p w:rsidR="00000000" w:rsidRDefault="006615D8">
          <w:pPr>
            <w:pStyle w:val="373A87813AFDC049A43C6902944299AE"/>
          </w:pPr>
          <w:r>
            <w:t>“Quote”</w:t>
          </w:r>
        </w:p>
      </w:docPartBody>
    </w:docPart>
    <w:docPart>
      <w:docPartPr>
        <w:name w:val="B02F54EE5610744794A887F99B82E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AAFE-62DF-CC4F-893B-56D1C80F71C3}"/>
      </w:docPartPr>
      <w:docPartBody>
        <w:p w:rsidR="002C109A" w:rsidRDefault="006615D8">
          <w:r>
            <w:t xml:space="preserve">Want to insert a picture from your files or add </w:t>
          </w:r>
          <w:r>
            <w:t>a shape, text box, or table? You got it! On the Insert tab of the ribbon, just tap the option you need.</w:t>
          </w:r>
        </w:p>
        <w:p w:rsidR="00000000" w:rsidRDefault="006615D8">
          <w:pPr>
            <w:pStyle w:val="B02F54EE5610744794A887F99B82E0C9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7424083B006E45488E0FC52176F17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F63B-C85A-AD4C-87CE-BD8C7481F914}"/>
      </w:docPartPr>
      <w:docPartBody>
        <w:p w:rsidR="002C109A" w:rsidRDefault="006615D8">
          <w:pPr>
            <w:pStyle w:val="ListBullet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6615D8">
          <w:pPr>
            <w:pStyle w:val="7424083B006E45488E0FC52176F17A2F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F4933DBDC261CA4997FA4A865F27D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3F7D-695C-9F40-B6E3-06B161E74410}"/>
      </w:docPartPr>
      <w:docPartBody>
        <w:p w:rsidR="00000000" w:rsidRDefault="006615D8">
          <w:pPr>
            <w:pStyle w:val="F4933DBDC261CA4997FA4A865F27DBAB"/>
          </w:pPr>
          <w:r>
            <w:t>Column Heading</w:t>
          </w:r>
        </w:p>
      </w:docPartBody>
    </w:docPart>
    <w:docPart>
      <w:docPartPr>
        <w:name w:val="949B4CF70354104B96A2EB54869F4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D9F2-D11F-1F44-A431-21B9F9782023}"/>
      </w:docPartPr>
      <w:docPartBody>
        <w:p w:rsidR="00000000" w:rsidRDefault="006615D8">
          <w:pPr>
            <w:pStyle w:val="949B4CF70354104B96A2EB54869F44CA"/>
          </w:pPr>
          <w:r>
            <w:t>Column Heading</w:t>
          </w:r>
        </w:p>
      </w:docPartBody>
    </w:docPart>
    <w:docPart>
      <w:docPartPr>
        <w:name w:val="03678BBE4B24CB4ABB9371F04B4F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6E91A-A89B-214C-BA6E-A1449EC2DC53}"/>
      </w:docPartPr>
      <w:docPartBody>
        <w:p w:rsidR="00000000" w:rsidRDefault="006615D8">
          <w:pPr>
            <w:pStyle w:val="03678BBE4B24CB4ABB9371F04B4FD3F5"/>
          </w:pPr>
          <w:r>
            <w:t>Row Heading</w:t>
          </w:r>
        </w:p>
      </w:docPartBody>
    </w:docPart>
    <w:docPart>
      <w:docPartPr>
        <w:name w:val="E2914DED40589549B0C8FF77C3347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C24D5-24BD-EC4E-997E-3620CA669160}"/>
      </w:docPartPr>
      <w:docPartBody>
        <w:p w:rsidR="00000000" w:rsidRDefault="006615D8">
          <w:pPr>
            <w:pStyle w:val="E2914DED40589549B0C8FF77C3347099"/>
          </w:pPr>
          <w:r>
            <w:t>Text</w:t>
          </w:r>
        </w:p>
      </w:docPartBody>
    </w:docPart>
    <w:docPart>
      <w:docPartPr>
        <w:name w:val="B7E656C107F71244A6C3E46252E29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F18C-281E-CE40-82C9-6F2EAB44CF1D}"/>
      </w:docPartPr>
      <w:docPartBody>
        <w:p w:rsidR="00000000" w:rsidRDefault="006615D8">
          <w:pPr>
            <w:pStyle w:val="B7E656C107F71244A6C3E46252E295CF"/>
          </w:pPr>
          <w:r>
            <w:t>123.45</w:t>
          </w:r>
        </w:p>
      </w:docPartBody>
    </w:docPart>
    <w:docPart>
      <w:docPartPr>
        <w:name w:val="008449152FDEBD40B163E2DBF4A85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C58-E5F3-D747-8AFE-606C7EC872DA}"/>
      </w:docPartPr>
      <w:docPartBody>
        <w:p w:rsidR="00000000" w:rsidRDefault="006615D8">
          <w:pPr>
            <w:pStyle w:val="008449152FDEBD40B163E2DBF4A853E8"/>
          </w:pPr>
          <w:r>
            <w:t>Row Heading</w:t>
          </w:r>
        </w:p>
      </w:docPartBody>
    </w:docPart>
    <w:docPart>
      <w:docPartPr>
        <w:name w:val="B4DB2D7F169BAA40A8EAF83DB1B2C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C4466-A6A4-F742-A4B2-B2AFF72B8890}"/>
      </w:docPartPr>
      <w:docPartBody>
        <w:p w:rsidR="00000000" w:rsidRDefault="006615D8">
          <w:pPr>
            <w:pStyle w:val="B4DB2D7F169BAA40A8EAF83DB1B2C8CD"/>
          </w:pPr>
          <w:r>
            <w:t>Text</w:t>
          </w:r>
        </w:p>
      </w:docPartBody>
    </w:docPart>
    <w:docPart>
      <w:docPartPr>
        <w:name w:val="16D34D52817243419AC89E9F71C45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3F4D-FF15-9B46-B780-271A79937E56}"/>
      </w:docPartPr>
      <w:docPartBody>
        <w:p w:rsidR="00000000" w:rsidRDefault="006615D8">
          <w:pPr>
            <w:pStyle w:val="16D34D52817243419AC89E9F71C45454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D8"/>
    <w:rsid w:val="006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A33511FF041B4B8A036A1E37251BFC">
    <w:name w:val="41A33511FF041B4B8A036A1E37251BFC"/>
  </w:style>
  <w:style w:type="paragraph" w:customStyle="1" w:styleId="9ECD0A8844EDB44BAA5C8090AD6611AC">
    <w:name w:val="9ECD0A8844EDB44BAA5C8090AD6611AC"/>
  </w:style>
  <w:style w:type="paragraph" w:customStyle="1" w:styleId="47E954BB7E87024C9459257D78DCA4FF">
    <w:name w:val="47E954BB7E87024C9459257D78DCA4FF"/>
  </w:style>
  <w:style w:type="paragraph" w:customStyle="1" w:styleId="01277D1E1A712A44BA550424AB0C432C">
    <w:name w:val="01277D1E1A712A44BA550424AB0C432C"/>
  </w:style>
  <w:style w:type="paragraph" w:customStyle="1" w:styleId="373A87813AFDC049A43C6902944299AE">
    <w:name w:val="373A87813AFDC049A43C6902944299AE"/>
  </w:style>
  <w:style w:type="paragraph" w:customStyle="1" w:styleId="B02F54EE5610744794A887F99B82E0C9">
    <w:name w:val="B02F54EE5610744794A887F99B82E0C9"/>
  </w:style>
  <w:style w:type="paragraph" w:customStyle="1" w:styleId="55A5696C91ED494490F4709435406021">
    <w:name w:val="55A5696C91ED494490F470943540602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7424083B006E45488E0FC52176F17A2F">
    <w:name w:val="7424083B006E45488E0FC52176F17A2F"/>
  </w:style>
  <w:style w:type="paragraph" w:customStyle="1" w:styleId="F4933DBDC261CA4997FA4A865F27DBAB">
    <w:name w:val="F4933DBDC261CA4997FA4A865F27DBAB"/>
  </w:style>
  <w:style w:type="paragraph" w:customStyle="1" w:styleId="949B4CF70354104B96A2EB54869F44CA">
    <w:name w:val="949B4CF70354104B96A2EB54869F44CA"/>
  </w:style>
  <w:style w:type="paragraph" w:customStyle="1" w:styleId="03678BBE4B24CB4ABB9371F04B4FD3F5">
    <w:name w:val="03678BBE4B24CB4ABB9371F04B4FD3F5"/>
  </w:style>
  <w:style w:type="paragraph" w:customStyle="1" w:styleId="E2914DED40589549B0C8FF77C3347099">
    <w:name w:val="E2914DED40589549B0C8FF77C3347099"/>
  </w:style>
  <w:style w:type="paragraph" w:customStyle="1" w:styleId="B7E656C107F71244A6C3E46252E295CF">
    <w:name w:val="B7E656C107F71244A6C3E46252E295CF"/>
  </w:style>
  <w:style w:type="paragraph" w:customStyle="1" w:styleId="008449152FDEBD40B163E2DBF4A853E8">
    <w:name w:val="008449152FDEBD40B163E2DBF4A853E8"/>
  </w:style>
  <w:style w:type="paragraph" w:customStyle="1" w:styleId="B4DB2D7F169BAA40A8EAF83DB1B2C8CD">
    <w:name w:val="B4DB2D7F169BAA40A8EAF83DB1B2C8CD"/>
  </w:style>
  <w:style w:type="paragraph" w:customStyle="1" w:styleId="16D34D52817243419AC89E9F71C45454">
    <w:name w:val="16D34D52817243419AC89E9F71C45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&amp; JUDUL BAB</dc:title>
  <dc:subject>KELOMPOK 00</dc:subject>
  <dc:creator>NAMA ANGGOTA KELOMPOK</dc:creator>
  <cp:keywords/>
  <dc:description/>
  <cp:lastModifiedBy>Toni Kusnandar</cp:lastModifiedBy>
  <cp:revision>1</cp:revision>
  <dcterms:created xsi:type="dcterms:W3CDTF">2021-01-06T14:50:00Z</dcterms:created>
  <dcterms:modified xsi:type="dcterms:W3CDTF">2021-01-06T15:01:00Z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